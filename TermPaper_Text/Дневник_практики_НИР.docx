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9D9" w:rsidRPr="00733582" w:rsidRDefault="005D09D9" w:rsidP="0088567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НАЦИОНАЛЬНЫЙ ИССЛЕДОВАТЕЛЬСКИЙ</w:t>
      </w:r>
    </w:p>
    <w:p w:rsidR="005D09D9" w:rsidRPr="00733582" w:rsidRDefault="005D09D9" w:rsidP="00885676">
      <w:pPr>
        <w:tabs>
          <w:tab w:val="left" w:pos="793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ТОМСКИЙ ГОСУДАРСТВЕННЫЙ УНИВЕРСИТЕТ</w:t>
      </w:r>
    </w:p>
    <w:p w:rsidR="005D09D9" w:rsidRPr="00733582" w:rsidRDefault="005D09D9" w:rsidP="0088567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885676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885676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прикладной математики и компьютерных наук</w:t>
      </w:r>
    </w:p>
    <w:p w:rsidR="005D09D9" w:rsidRPr="00733582" w:rsidRDefault="005D09D9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ДНЕВНИК ПРАКТИКИ</w:t>
      </w:r>
    </w:p>
    <w:p w:rsidR="005D09D9" w:rsidRPr="00733582" w:rsidRDefault="005D09D9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D09D9" w:rsidRPr="00733582" w:rsidRDefault="005D09D9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D09D9" w:rsidRPr="00733582" w:rsidRDefault="005D09D9" w:rsidP="00885676">
      <w:pPr>
        <w:tabs>
          <w:tab w:val="left" w:pos="9639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D09D9" w:rsidRPr="00525827" w:rsidRDefault="005D09D9" w:rsidP="00885676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3582">
        <w:rPr>
          <w:rFonts w:ascii="Times New Roman" w:hAnsi="Times New Roman"/>
          <w:color w:val="000000"/>
          <w:sz w:val="24"/>
          <w:szCs w:val="24"/>
        </w:rPr>
        <w:t>Студент</w:t>
      </w:r>
      <w:r w:rsidRPr="005258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Энгельке Сергей Алексеевич</w:t>
      </w:r>
    </w:p>
    <w:p w:rsidR="005D09D9" w:rsidRPr="00733582" w:rsidRDefault="005D09D9" w:rsidP="00885676">
      <w:pPr>
        <w:widowControl w:val="0"/>
        <w:tabs>
          <w:tab w:val="left" w:pos="3686"/>
          <w:tab w:val="left" w:pos="9639"/>
        </w:tabs>
        <w:spacing w:after="0" w:line="360" w:lineRule="auto"/>
        <w:jc w:val="center"/>
        <w:rPr>
          <w:rFonts w:ascii="Times New Roman" w:hAnsi="Times New Roman"/>
          <w:color w:val="000000"/>
        </w:rPr>
      </w:pPr>
      <w:r w:rsidRPr="00733582">
        <w:rPr>
          <w:rFonts w:ascii="Times New Roman" w:hAnsi="Times New Roman"/>
          <w:color w:val="000000"/>
        </w:rPr>
        <w:t>(ФИО полностью)</w:t>
      </w:r>
    </w:p>
    <w:p w:rsidR="005D09D9" w:rsidRPr="00733582" w:rsidRDefault="005D09D9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Курс: третий</w:t>
      </w:r>
    </w:p>
    <w:p w:rsidR="005D09D9" w:rsidRPr="009B7B1D" w:rsidRDefault="005D09D9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  <w:spacing w:val="-10"/>
          <w:sz w:val="24"/>
          <w:szCs w:val="24"/>
        </w:rPr>
      </w:pPr>
      <w:r w:rsidRPr="009B7B1D">
        <w:rPr>
          <w:rFonts w:ascii="Times New Roman" w:hAnsi="Times New Roman"/>
          <w:color w:val="000000"/>
          <w:spacing w:val="-10"/>
          <w:sz w:val="24"/>
          <w:szCs w:val="24"/>
        </w:rPr>
        <w:t xml:space="preserve">Направление подготовки: </w:t>
      </w:r>
      <w:r w:rsidRPr="00525827">
        <w:rPr>
          <w:rFonts w:ascii="Times New Roman" w:hAnsi="Times New Roman"/>
          <w:color w:val="000000"/>
          <w:spacing w:val="-10"/>
          <w:sz w:val="24"/>
          <w:szCs w:val="24"/>
        </w:rPr>
        <w:t xml:space="preserve">01.03.02 Прикладная математика и информатика </w:t>
      </w:r>
      <w:r w:rsidRPr="009B7B1D">
        <w:rPr>
          <w:rFonts w:ascii="Times New Roman" w:hAnsi="Times New Roman"/>
          <w:color w:val="000000"/>
          <w:spacing w:val="-10"/>
          <w:sz w:val="24"/>
          <w:szCs w:val="24"/>
        </w:rPr>
        <w:t>(уровень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 w:rsidRPr="00525827">
        <w:rPr>
          <w:rFonts w:ascii="Times New Roman" w:hAnsi="Times New Roman"/>
          <w:color w:val="000000"/>
          <w:spacing w:val="-10"/>
          <w:sz w:val="24"/>
          <w:szCs w:val="24"/>
        </w:rPr>
        <w:t>бакалавриата</w:t>
      </w:r>
      <w:r w:rsidRPr="009B7B1D">
        <w:rPr>
          <w:rFonts w:ascii="Times New Roman" w:hAnsi="Times New Roman"/>
          <w:color w:val="000000"/>
          <w:spacing w:val="-10"/>
          <w:sz w:val="24"/>
          <w:szCs w:val="24"/>
        </w:rPr>
        <w:t>)</w:t>
      </w:r>
    </w:p>
    <w:p w:rsidR="005D09D9" w:rsidRPr="00733582" w:rsidRDefault="005D09D9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Наименование ООП</w:t>
      </w:r>
      <w:r>
        <w:rPr>
          <w:rFonts w:ascii="Times New Roman" w:hAnsi="Times New Roman"/>
          <w:sz w:val="24"/>
          <w:szCs w:val="24"/>
        </w:rPr>
        <w:t>: «</w:t>
      </w:r>
      <w:r w:rsidRPr="0078402B">
        <w:rPr>
          <w:rFonts w:ascii="Times New Roman" w:hAnsi="Times New Roman"/>
          <w:sz w:val="24"/>
          <w:szCs w:val="24"/>
        </w:rPr>
        <w:t>Математические методы в экономике</w:t>
      </w:r>
      <w:r>
        <w:rPr>
          <w:rFonts w:ascii="Times New Roman" w:hAnsi="Times New Roman"/>
          <w:sz w:val="24"/>
          <w:szCs w:val="24"/>
        </w:rPr>
        <w:t>»</w:t>
      </w:r>
    </w:p>
    <w:p w:rsidR="005D09D9" w:rsidRPr="00AA6EE3" w:rsidRDefault="005D09D9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733582">
        <w:rPr>
          <w:rFonts w:ascii="Times New Roman" w:hAnsi="Times New Roman"/>
          <w:color w:val="000000"/>
          <w:sz w:val="24"/>
          <w:szCs w:val="24"/>
        </w:rPr>
        <w:t>Вид практики</w:t>
      </w:r>
      <w:r>
        <w:rPr>
          <w:rFonts w:ascii="Times New Roman" w:hAnsi="Times New Roman"/>
          <w:color w:val="000000"/>
          <w:sz w:val="24"/>
          <w:szCs w:val="24"/>
        </w:rPr>
        <w:t>: учебная</w:t>
      </w:r>
      <w:r w:rsidRPr="004F3F65">
        <w:rPr>
          <w:rFonts w:ascii="Times New Roman" w:hAnsi="Times New Roman"/>
          <w:color w:val="000000"/>
          <w:sz w:val="24"/>
          <w:szCs w:val="24"/>
        </w:rPr>
        <w:t xml:space="preserve"> практика</w:t>
      </w:r>
    </w:p>
    <w:p w:rsidR="005D09D9" w:rsidRPr="00733582" w:rsidRDefault="005D09D9" w:rsidP="004F3F65">
      <w:pPr>
        <w:widowControl w:val="0"/>
        <w:tabs>
          <w:tab w:val="left" w:leader="underscore" w:pos="9639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33582">
        <w:rPr>
          <w:rFonts w:ascii="Times New Roman" w:hAnsi="Times New Roman"/>
          <w:color w:val="000000"/>
          <w:sz w:val="24"/>
          <w:szCs w:val="24"/>
        </w:rPr>
        <w:t>Тип практики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78402B">
        <w:rPr>
          <w:rFonts w:ascii="Times New Roman" w:hAnsi="Times New Roman"/>
          <w:color w:val="000000"/>
          <w:sz w:val="24"/>
          <w:szCs w:val="24"/>
        </w:rPr>
        <w:t>Научно-исследовательская работа</w:t>
      </w:r>
      <w:r>
        <w:rPr>
          <w:rFonts w:ascii="Times New Roman" w:hAnsi="Times New Roman"/>
          <w:color w:val="000000"/>
          <w:sz w:val="24"/>
          <w:szCs w:val="24"/>
        </w:rPr>
        <w:t xml:space="preserve"> (получение первичных навыков научно-исследовательской работы)</w:t>
      </w:r>
    </w:p>
    <w:p w:rsidR="005D09D9" w:rsidRPr="00733582" w:rsidRDefault="005D09D9" w:rsidP="00885676">
      <w:pPr>
        <w:widowControl w:val="0"/>
        <w:tabs>
          <w:tab w:val="left" w:leader="underscore" w:pos="9639"/>
        </w:tabs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Способ проведения практики: стационарная практика</w:t>
      </w:r>
    </w:p>
    <w:p w:rsidR="005D09D9" w:rsidRPr="00733582" w:rsidRDefault="005D09D9" w:rsidP="00885676">
      <w:pPr>
        <w:widowControl w:val="0"/>
        <w:tabs>
          <w:tab w:val="left" w:pos="1819"/>
          <w:tab w:val="left" w:pos="963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5D09D9" w:rsidRPr="00733582" w:rsidRDefault="005D09D9" w:rsidP="00885676">
      <w:pPr>
        <w:widowControl w:val="0"/>
        <w:shd w:val="clear" w:color="auto" w:fill="FFFFFF"/>
        <w:tabs>
          <w:tab w:val="left" w:leader="underscore" w:pos="963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Место практики:</w:t>
      </w:r>
      <w:r>
        <w:rPr>
          <w:rFonts w:ascii="Times New Roman" w:hAnsi="Times New Roman"/>
          <w:sz w:val="24"/>
          <w:szCs w:val="24"/>
        </w:rPr>
        <w:t xml:space="preserve"> Институт прикладной математики и компьютерных наук, Национальный исследовательский Томский государственный университет, г. Томск</w:t>
      </w:r>
    </w:p>
    <w:p w:rsidR="005D09D9" w:rsidRPr="00733582" w:rsidRDefault="005D09D9" w:rsidP="00885676">
      <w:pPr>
        <w:widowControl w:val="0"/>
        <w:shd w:val="clear" w:color="auto" w:fill="FFFFFF"/>
        <w:tabs>
          <w:tab w:val="left" w:pos="9356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D09D9" w:rsidRDefault="005D09D9" w:rsidP="00885676">
      <w:pPr>
        <w:widowControl w:val="0"/>
        <w:shd w:val="clear" w:color="auto" w:fill="FFFFFF"/>
        <w:tabs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8402B">
        <w:rPr>
          <w:rFonts w:ascii="Times New Roman" w:hAnsi="Times New Roman"/>
          <w:sz w:val="24"/>
          <w:szCs w:val="24"/>
        </w:rPr>
        <w:t>Срок практики с «</w:t>
      </w:r>
      <w:r>
        <w:rPr>
          <w:rFonts w:ascii="Times New Roman" w:hAnsi="Times New Roman"/>
          <w:sz w:val="24"/>
          <w:szCs w:val="24"/>
        </w:rPr>
        <w:t>09</w:t>
      </w:r>
      <w:r w:rsidRPr="0078402B">
        <w:rPr>
          <w:rFonts w:ascii="Times New Roman" w:hAnsi="Times New Roman"/>
          <w:sz w:val="24"/>
          <w:szCs w:val="24"/>
        </w:rPr>
        <w:t>» февраля</w:t>
      </w:r>
      <w:r>
        <w:rPr>
          <w:rFonts w:ascii="Times New Roman" w:hAnsi="Times New Roman"/>
          <w:sz w:val="24"/>
          <w:szCs w:val="24"/>
        </w:rPr>
        <w:t xml:space="preserve"> 2022</w:t>
      </w:r>
      <w:r w:rsidRPr="0078402B">
        <w:rPr>
          <w:rFonts w:ascii="Times New Roman" w:hAnsi="Times New Roman"/>
          <w:sz w:val="24"/>
          <w:szCs w:val="24"/>
        </w:rPr>
        <w:t xml:space="preserve"> г. до «16»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02B">
        <w:rPr>
          <w:rFonts w:ascii="Times New Roman" w:hAnsi="Times New Roman"/>
          <w:sz w:val="24"/>
          <w:szCs w:val="24"/>
        </w:rPr>
        <w:t>июня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02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22</w:t>
      </w:r>
      <w:r w:rsidRPr="00654C69">
        <w:rPr>
          <w:rFonts w:ascii="Times New Roman" w:hAnsi="Times New Roman"/>
          <w:sz w:val="24"/>
          <w:szCs w:val="24"/>
        </w:rPr>
        <w:t xml:space="preserve"> г. </w:t>
      </w:r>
    </w:p>
    <w:p w:rsidR="005D09D9" w:rsidRPr="00733582" w:rsidRDefault="005D09D9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AB4789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</w:rPr>
        <w:br w:type="page"/>
      </w:r>
      <w:r w:rsidRPr="00733582">
        <w:rPr>
          <w:rFonts w:ascii="Times New Roman" w:hAnsi="Times New Roman"/>
          <w:b/>
          <w:sz w:val="24"/>
          <w:szCs w:val="24"/>
          <w:lang w:val="en-US"/>
        </w:rPr>
        <w:t>I</w:t>
      </w:r>
      <w:r w:rsidRPr="00733582">
        <w:rPr>
          <w:rFonts w:ascii="Times New Roman" w:hAnsi="Times New Roman"/>
          <w:b/>
          <w:sz w:val="24"/>
          <w:szCs w:val="24"/>
        </w:rPr>
        <w:t>.</w:t>
      </w:r>
      <w:r w:rsidRPr="00733582">
        <w:rPr>
          <w:rFonts w:ascii="Times New Roman" w:hAnsi="Times New Roman"/>
          <w:b/>
          <w:sz w:val="24"/>
          <w:szCs w:val="24"/>
          <w:lang w:val="en-US"/>
        </w:rPr>
        <w:t> </w:t>
      </w:r>
      <w:r w:rsidRPr="00733582">
        <w:rPr>
          <w:rFonts w:ascii="Times New Roman" w:hAnsi="Times New Roman"/>
          <w:b/>
          <w:sz w:val="24"/>
          <w:szCs w:val="24"/>
        </w:rPr>
        <w:t>ИНФОРМАЦИЯ О НАЗНАЧЕНИИ РУКОВОДИТЕЛЕЙ ПРАКТИКИ</w:t>
      </w:r>
    </w:p>
    <w:p w:rsidR="005D09D9" w:rsidRPr="00733582" w:rsidRDefault="005D09D9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1. Руководитель практики от </w:t>
      </w:r>
      <w:r>
        <w:rPr>
          <w:rFonts w:ascii="Times New Roman" w:hAnsi="Times New Roman"/>
          <w:sz w:val="24"/>
          <w:szCs w:val="24"/>
        </w:rPr>
        <w:t xml:space="preserve">НИ </w:t>
      </w:r>
      <w:r w:rsidRPr="00733582">
        <w:rPr>
          <w:rFonts w:ascii="Times New Roman" w:hAnsi="Times New Roman"/>
          <w:sz w:val="24"/>
          <w:szCs w:val="24"/>
        </w:rPr>
        <w:t xml:space="preserve">ТГУ: </w:t>
      </w:r>
      <w:r w:rsidRPr="00733582">
        <w:rPr>
          <w:rFonts w:ascii="Times New Roman" w:hAnsi="Times New Roman"/>
          <w:sz w:val="24"/>
          <w:szCs w:val="24"/>
        </w:rPr>
        <w:tab/>
      </w:r>
    </w:p>
    <w:p w:rsidR="005D09D9" w:rsidRPr="00D237B5" w:rsidRDefault="005D09D9" w:rsidP="00733582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582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8402B">
        <w:rPr>
          <w:rFonts w:ascii="Times New Roman" w:hAnsi="Times New Roman"/>
          <w:sz w:val="24"/>
          <w:szCs w:val="24"/>
        </w:rPr>
        <w:t>Моисеев Александр Николаевич, профессор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8402B">
        <w:rPr>
          <w:rFonts w:ascii="Times New Roman" w:hAnsi="Times New Roman"/>
          <w:sz w:val="24"/>
          <w:szCs w:val="24"/>
        </w:rPr>
        <w:t xml:space="preserve">приказ № </w:t>
      </w:r>
      <w:r>
        <w:rPr>
          <w:rFonts w:ascii="Times New Roman" w:hAnsi="Times New Roman"/>
          <w:sz w:val="24"/>
          <w:szCs w:val="24"/>
        </w:rPr>
        <w:t>1849</w:t>
      </w:r>
      <w:r w:rsidRPr="0078402B">
        <w:rPr>
          <w:rFonts w:ascii="Times New Roman" w:hAnsi="Times New Roman"/>
          <w:sz w:val="24"/>
          <w:szCs w:val="24"/>
        </w:rPr>
        <w:t xml:space="preserve">/с от </w:t>
      </w:r>
      <w:r>
        <w:rPr>
          <w:rFonts w:ascii="Times New Roman" w:hAnsi="Times New Roman"/>
          <w:sz w:val="24"/>
          <w:szCs w:val="24"/>
        </w:rPr>
        <w:t>18</w:t>
      </w:r>
      <w:r w:rsidRPr="0078402B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2</w:t>
      </w:r>
      <w:r w:rsidRPr="0078402B">
        <w:rPr>
          <w:rFonts w:ascii="Times New Roman" w:hAnsi="Times New Roman"/>
          <w:sz w:val="24"/>
          <w:szCs w:val="24"/>
        </w:rPr>
        <w:t>.2022</w:t>
      </w:r>
    </w:p>
    <w:p w:rsidR="005D09D9" w:rsidRPr="00733582" w:rsidRDefault="005D09D9" w:rsidP="00733582">
      <w:pPr>
        <w:widowControl w:val="0"/>
        <w:shd w:val="clear" w:color="auto" w:fill="FFFFFF"/>
        <w:tabs>
          <w:tab w:val="left" w:pos="2552"/>
        </w:tabs>
        <w:spacing w:after="0" w:line="240" w:lineRule="auto"/>
        <w:rPr>
          <w:rFonts w:ascii="Times New Roman" w:hAnsi="Times New Roman"/>
        </w:rPr>
      </w:pPr>
      <w:r w:rsidRPr="00733582">
        <w:rPr>
          <w:rFonts w:ascii="Times New Roman" w:hAnsi="Times New Roman"/>
        </w:rPr>
        <w:tab/>
        <w:t>(Ф.И.О, должность, номер и дата приказа о назначении)</w:t>
      </w:r>
    </w:p>
    <w:p w:rsidR="005D09D9" w:rsidRPr="00733582" w:rsidRDefault="005D09D9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733582">
      <w:pPr>
        <w:widowControl w:val="0"/>
        <w:shd w:val="clear" w:color="auto" w:fill="FFFFFF"/>
        <w:tabs>
          <w:tab w:val="left" w:pos="935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2. Руководитель практики от профильной организации: </w:t>
      </w:r>
      <w:r w:rsidRPr="00733582">
        <w:rPr>
          <w:rFonts w:ascii="Times New Roman" w:hAnsi="Times New Roman"/>
          <w:sz w:val="24"/>
          <w:szCs w:val="24"/>
        </w:rPr>
        <w:tab/>
      </w:r>
    </w:p>
    <w:p w:rsidR="005D09D9" w:rsidRPr="00733582" w:rsidRDefault="005D09D9" w:rsidP="00733582">
      <w:pPr>
        <w:widowControl w:val="0"/>
        <w:shd w:val="clear" w:color="auto" w:fill="FFFFFF"/>
        <w:tabs>
          <w:tab w:val="left" w:leader="underscore" w:pos="93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ab/>
      </w:r>
    </w:p>
    <w:p w:rsidR="005D09D9" w:rsidRPr="00733582" w:rsidRDefault="005D09D9" w:rsidP="00733582">
      <w:pPr>
        <w:widowControl w:val="0"/>
        <w:shd w:val="clear" w:color="auto" w:fill="FFFFFF"/>
        <w:tabs>
          <w:tab w:val="left" w:pos="2552"/>
        </w:tabs>
        <w:spacing w:after="0" w:line="240" w:lineRule="auto"/>
        <w:rPr>
          <w:rFonts w:ascii="Times New Roman" w:hAnsi="Times New Roman"/>
        </w:rPr>
      </w:pPr>
      <w:r w:rsidRPr="00733582">
        <w:rPr>
          <w:rFonts w:ascii="Times New Roman" w:hAnsi="Times New Roman"/>
        </w:rPr>
        <w:tab/>
        <w:t>(Ф.И.О, должность, номер и дата приказа о назначении)</w:t>
      </w:r>
    </w:p>
    <w:p w:rsidR="005D09D9" w:rsidRPr="00733582" w:rsidRDefault="005D09D9" w:rsidP="00733582">
      <w:pPr>
        <w:widowControl w:val="0"/>
        <w:shd w:val="clear" w:color="auto" w:fill="FFFFFF"/>
        <w:tabs>
          <w:tab w:val="left" w:pos="0"/>
          <w:tab w:val="left" w:pos="7088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889" w:type="dxa"/>
        <w:tblLayout w:type="fixed"/>
        <w:tblLook w:val="0000"/>
      </w:tblPr>
      <w:tblGrid>
        <w:gridCol w:w="4928"/>
        <w:gridCol w:w="4961"/>
      </w:tblGrid>
      <w:tr w:rsidR="005D09D9" w:rsidRPr="00B56516" w:rsidTr="00193E9A">
        <w:tc>
          <w:tcPr>
            <w:tcW w:w="4928" w:type="dxa"/>
          </w:tcPr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 НИ ТГУ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__________ / </w:t>
            </w:r>
            <w:r w:rsidRPr="00D23919">
              <w:rPr>
                <w:rFonts w:ascii="Times New Roman" w:hAnsi="Times New Roman"/>
                <w:sz w:val="24"/>
                <w:szCs w:val="24"/>
              </w:rPr>
              <w:t>_______</w:t>
            </w:r>
            <w:r w:rsidRPr="00D23919">
              <w:rPr>
                <w:rFonts w:ascii="Times New Roman" w:hAnsi="Times New Roman"/>
                <w:sz w:val="24"/>
                <w:szCs w:val="24"/>
                <w:u w:val="single"/>
              </w:rPr>
              <w:t>Замятин А.В.</w:t>
            </w:r>
            <w:r w:rsidRPr="00D23919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(ФИО)  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« ___ »_______________  20 __ г</w:t>
            </w:r>
          </w:p>
          <w:p w:rsidR="005D09D9" w:rsidRPr="00B56516" w:rsidRDefault="005D09D9" w:rsidP="00344515">
            <w:pPr>
              <w:widowControl w:val="0"/>
              <w:shd w:val="clear" w:color="auto" w:fill="FFFFFF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>МП (при наличии)</w:t>
            </w:r>
          </w:p>
        </w:tc>
        <w:tc>
          <w:tcPr>
            <w:tcW w:w="4961" w:type="dxa"/>
          </w:tcPr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Уполномоченный представитель профильной организации</w:t>
            </w:r>
            <w:r w:rsidRPr="00B56516">
              <w:rPr>
                <w:rFonts w:ascii="Times New Roman" w:hAnsi="Times New Roman"/>
                <w:sz w:val="24"/>
                <w:szCs w:val="24"/>
                <w:vertAlign w:val="superscript"/>
              </w:rPr>
              <w:footnoteReference w:id="1"/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(ФИО)  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»_______________  20 __ г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>МП (при наличии)</w:t>
            </w:r>
          </w:p>
        </w:tc>
      </w:tr>
    </w:tbl>
    <w:p w:rsidR="005D09D9" w:rsidRPr="00733582" w:rsidRDefault="005D09D9" w:rsidP="00733582">
      <w:pPr>
        <w:widowControl w:val="0"/>
        <w:shd w:val="clear" w:color="auto" w:fill="FFFFFF"/>
        <w:tabs>
          <w:tab w:val="left" w:pos="181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733582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  <w:lang w:val="en-US"/>
        </w:rPr>
        <w:t>II</w:t>
      </w:r>
      <w:r w:rsidRPr="00733582">
        <w:rPr>
          <w:rFonts w:ascii="Times New Roman" w:hAnsi="Times New Roman"/>
          <w:b/>
          <w:sz w:val="24"/>
          <w:szCs w:val="24"/>
        </w:rPr>
        <w:t>. ИНСТРУКТАЖ</w:t>
      </w:r>
    </w:p>
    <w:p w:rsidR="005D09D9" w:rsidRPr="00733582" w:rsidRDefault="005D09D9" w:rsidP="00733582">
      <w:pPr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17dp8vu" w:colFirst="0" w:colLast="0"/>
      <w:bookmarkEnd w:id="0"/>
      <w:r w:rsidRPr="00733582">
        <w:rPr>
          <w:rFonts w:ascii="Times New Roman" w:hAnsi="Times New Roman"/>
          <w:sz w:val="24"/>
          <w:szCs w:val="24"/>
        </w:rPr>
        <w:t>Инструктаж по ознакомлению с требованиями охраны труда, техники безопасности, пожарной безопасности и правилами внутреннего трудового распорядка</w:t>
      </w:r>
    </w:p>
    <w:p w:rsidR="005D09D9" w:rsidRPr="00733582" w:rsidRDefault="005D09D9" w:rsidP="00733582">
      <w:pPr>
        <w:widowControl w:val="0"/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1. Инструктаж в ТГУ</w:t>
      </w:r>
    </w:p>
    <w:tbl>
      <w:tblPr>
        <w:tblW w:w="9853" w:type="dxa"/>
        <w:tblLayout w:type="fixed"/>
        <w:tblLook w:val="0000"/>
      </w:tblPr>
      <w:tblGrid>
        <w:gridCol w:w="4927"/>
        <w:gridCol w:w="4926"/>
      </w:tblGrid>
      <w:tr w:rsidR="005D09D9" w:rsidRPr="00B56516" w:rsidTr="00344515">
        <w:tc>
          <w:tcPr>
            <w:tcW w:w="4927" w:type="dxa"/>
          </w:tcPr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Провёл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Ответственный от НИ ТГУ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________</w:t>
            </w:r>
            <w:r w:rsidRPr="0078402B">
              <w:rPr>
                <w:rFonts w:ascii="Times New Roman" w:hAnsi="Times New Roman"/>
                <w:sz w:val="24"/>
                <w:szCs w:val="24"/>
                <w:u w:val="single"/>
              </w:rPr>
              <w:t>Моисеев А.Н.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______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(Ф.И.О)  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Ознакомлен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</w:t>
            </w:r>
            <w:r w:rsidRPr="0078402B">
              <w:rPr>
                <w:rFonts w:ascii="Times New Roman" w:hAnsi="Times New Roman"/>
                <w:sz w:val="24"/>
                <w:szCs w:val="24"/>
              </w:rPr>
              <w:t>_</w:t>
            </w:r>
            <w:r w:rsidRPr="0078402B">
              <w:rPr>
                <w:rFonts w:ascii="Times New Roman" w:hAnsi="Times New Roman"/>
                <w:sz w:val="24"/>
                <w:szCs w:val="24"/>
                <w:u w:val="single"/>
              </w:rPr>
              <w:t>Энгельке С.</w:t>
            </w:r>
            <w:r w:rsidRPr="0078402B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</w:t>
            </w:r>
            <w:r w:rsidRPr="0078402B">
              <w:rPr>
                <w:rFonts w:ascii="Times New Roman" w:hAnsi="Times New Roman"/>
                <w:sz w:val="24"/>
                <w:szCs w:val="24"/>
              </w:rPr>
              <w:t>____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>_____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   (подпись)                                (Ф.И.О)  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09D9" w:rsidRPr="00733582" w:rsidRDefault="005D09D9" w:rsidP="00733582">
      <w:pPr>
        <w:widowControl w:val="0"/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2. Инструктаж в профильной организации</w:t>
      </w:r>
    </w:p>
    <w:tbl>
      <w:tblPr>
        <w:tblW w:w="9853" w:type="dxa"/>
        <w:tblLayout w:type="fixed"/>
        <w:tblLook w:val="0000"/>
      </w:tblPr>
      <w:tblGrid>
        <w:gridCol w:w="4927"/>
        <w:gridCol w:w="4926"/>
      </w:tblGrid>
      <w:tr w:rsidR="005D09D9" w:rsidRPr="00B56516" w:rsidTr="00344515">
        <w:tc>
          <w:tcPr>
            <w:tcW w:w="4927" w:type="dxa"/>
          </w:tcPr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Провёл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Ответственный от профильной организации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__________________________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 xml:space="preserve">  (подпись)                       (Ф.И.О)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4926" w:type="dxa"/>
          </w:tcPr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Ознакомлен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ind w:firstLine="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__________ / __________________________</w:t>
            </w:r>
          </w:p>
          <w:p w:rsidR="005D09D9" w:rsidRPr="00B56516" w:rsidRDefault="005D09D9" w:rsidP="00344515">
            <w:pPr>
              <w:widowControl w:val="0"/>
              <w:tabs>
                <w:tab w:val="left" w:pos="0"/>
                <w:tab w:val="left" w:pos="7088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</w:rPr>
              <w:t xml:space="preserve">  (подпись)                       (Ф.И.О)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D09D9" w:rsidRPr="00B56516" w:rsidTr="00344515">
        <w:trPr>
          <w:trHeight w:val="6500"/>
        </w:trPr>
        <w:tc>
          <w:tcPr>
            <w:tcW w:w="9853" w:type="dxa"/>
            <w:gridSpan w:val="2"/>
          </w:tcPr>
          <w:p w:rsidR="005D09D9" w:rsidRPr="00B56516" w:rsidRDefault="005D09D9" w:rsidP="00344515">
            <w:pPr>
              <w:widowControl w:val="0"/>
              <w:shd w:val="clear" w:color="auto" w:fill="FFFFFF"/>
              <w:tabs>
                <w:tab w:val="left" w:pos="18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t xml:space="preserve">III. ИНДИВИДУАЛЬНОЕ ЗАДАНИЕ, СОДЕРЖАНИЕ </w:t>
            </w:r>
            <w:r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И ПЛАНИРУЕМЫЕ РЕЗУЛЬТАТЫ ПРАКТИКИ</w:t>
            </w:r>
          </w:p>
          <w:p w:rsidR="005D09D9" w:rsidRPr="00B56516" w:rsidRDefault="005D09D9" w:rsidP="00344515">
            <w:pPr>
              <w:widowControl w:val="0"/>
              <w:shd w:val="clear" w:color="auto" w:fill="FFFFFF"/>
              <w:tabs>
                <w:tab w:val="left" w:pos="1819"/>
              </w:tabs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>(описывается цель и задачи практики с учетом перечня осваиваемых компетенций)</w:t>
            </w: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78402B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8402B">
              <w:rPr>
                <w:rFonts w:ascii="Times New Roman" w:hAnsi="Times New Roman"/>
                <w:sz w:val="24"/>
                <w:szCs w:val="24"/>
              </w:rPr>
              <w:t xml:space="preserve">Цель практики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7840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0F1F">
              <w:rPr>
                <w:rFonts w:ascii="Times New Roman" w:hAnsi="Times New Roman"/>
                <w:sz w:val="24"/>
                <w:szCs w:val="24"/>
              </w:rPr>
              <w:t>выявление факторов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80F1F">
              <w:rPr>
                <w:rFonts w:ascii="Times New Roman" w:hAnsi="Times New Roman"/>
                <w:sz w:val="24"/>
                <w:szCs w:val="24"/>
              </w:rPr>
              <w:t xml:space="preserve"> влияющих на формирование научного сообщества ТГУ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D09D9" w:rsidRPr="0078402B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8402B">
              <w:rPr>
                <w:rFonts w:ascii="Times New Roman" w:hAnsi="Times New Roman"/>
                <w:sz w:val="24"/>
                <w:szCs w:val="24"/>
              </w:rPr>
              <w:t>Задачи практики:</w:t>
            </w:r>
          </w:p>
          <w:p w:rsidR="005D09D9" w:rsidRPr="006772E4" w:rsidRDefault="005D09D9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литературы по теме сетевого анализа.</w:t>
            </w:r>
          </w:p>
          <w:p w:rsidR="005D09D9" w:rsidRPr="006772E4" w:rsidRDefault="005D09D9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литературы по теме стохастического акторно-ориентированного моделирования.</w:t>
            </w:r>
          </w:p>
          <w:p w:rsidR="005D09D9" w:rsidRPr="006772E4" w:rsidRDefault="005D09D9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Сбор и обработка данных.</w:t>
            </w:r>
          </w:p>
          <w:p w:rsidR="005D09D9" w:rsidRPr="006772E4" w:rsidRDefault="005D09D9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исследования с использованием данных.</w:t>
            </w:r>
          </w:p>
          <w:p w:rsidR="005D09D9" w:rsidRPr="006772E4" w:rsidRDefault="005D09D9" w:rsidP="006772E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Анализ и интерпретация результатов.</w:t>
            </w: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F9080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A664D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tabs>
                <w:tab w:val="left" w:pos="3686"/>
                <w:tab w:val="left" w:leader="underscore" w:pos="5670"/>
                <w:tab w:val="left" w:pos="793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Руководитель практики от ТГУ: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6772E4">
              <w:rPr>
                <w:rFonts w:ascii="Times New Roman" w:hAnsi="Times New Roman"/>
                <w:sz w:val="24"/>
                <w:szCs w:val="24"/>
              </w:rPr>
              <w:t>Моисеев А.Н.</w:t>
            </w:r>
          </w:p>
          <w:p w:rsidR="005D09D9" w:rsidRPr="00B56516" w:rsidRDefault="005D09D9" w:rsidP="00344515">
            <w:pPr>
              <w:tabs>
                <w:tab w:val="left" w:pos="3957"/>
                <w:tab w:val="left" w:pos="6521"/>
              </w:tabs>
              <w:spacing w:after="0" w:line="240" w:lineRule="auto"/>
              <w:ind w:firstLine="4253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:rsidR="005D09D9" w:rsidRPr="00B56516" w:rsidRDefault="005D09D9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5D09D9" w:rsidRPr="00B56516" w:rsidRDefault="005D09D9" w:rsidP="00344515">
            <w:pPr>
              <w:tabs>
                <w:tab w:val="left" w:pos="5359"/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</w:tc>
      </w:tr>
    </w:tbl>
    <w:p w:rsidR="005D09D9" w:rsidRPr="00733582" w:rsidRDefault="005D09D9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733582">
        <w:rPr>
          <w:rFonts w:ascii="Times New Roman" w:hAnsi="Times New Roman"/>
          <w:b/>
          <w:sz w:val="24"/>
          <w:szCs w:val="24"/>
        </w:rPr>
        <w:t>IV. РАБОЧИЙ ГРАФИК (ПЛАН) ПРОВЕДЕНИЯ ПРАКТИКИ</w:t>
      </w:r>
    </w:p>
    <w:p w:rsidR="005D09D9" w:rsidRPr="00733582" w:rsidRDefault="005D09D9" w:rsidP="0073358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33582">
        <w:rPr>
          <w:rFonts w:ascii="Times New Roman" w:hAnsi="Times New Roman"/>
          <w:b/>
          <w:sz w:val="24"/>
          <w:szCs w:val="24"/>
        </w:rPr>
        <w:t>И ТЕКУЩИЙ КОНТРОЛЬ</w:t>
      </w: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4918"/>
        <w:gridCol w:w="1893"/>
        <w:gridCol w:w="1276"/>
      </w:tblGrid>
      <w:tr w:rsidR="005D09D9" w:rsidRPr="00B56516" w:rsidTr="004D42A3">
        <w:tc>
          <w:tcPr>
            <w:tcW w:w="1242" w:type="dxa"/>
            <w:vAlign w:val="center"/>
          </w:tcPr>
          <w:p w:rsidR="005D09D9" w:rsidRPr="00B56516" w:rsidRDefault="005D09D9" w:rsidP="005732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918" w:type="dxa"/>
            <w:vAlign w:val="center"/>
          </w:tcPr>
          <w:p w:rsidR="005D09D9" w:rsidRPr="00B56516" w:rsidRDefault="005D09D9" w:rsidP="005732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893" w:type="dxa"/>
          </w:tcPr>
          <w:p w:rsidR="005D09D9" w:rsidRPr="00B56516" w:rsidRDefault="005D09D9" w:rsidP="005732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Статус выполнения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br/>
              <w:t>(в срок /</w:t>
            </w:r>
            <w:r w:rsidRPr="00B56516">
              <w:rPr>
                <w:rFonts w:ascii="Times New Roman" w:hAnsi="Times New Roman"/>
                <w:sz w:val="24"/>
                <w:szCs w:val="24"/>
              </w:rPr>
              <w:br/>
              <w:t xml:space="preserve">с задержкой /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br/>
              <w:t>не выполнено)</w:t>
            </w:r>
          </w:p>
        </w:tc>
        <w:tc>
          <w:tcPr>
            <w:tcW w:w="1276" w:type="dxa"/>
          </w:tcPr>
          <w:p w:rsidR="005D09D9" w:rsidRPr="00B56516" w:rsidRDefault="005D09D9" w:rsidP="00573290">
            <w:pPr>
              <w:spacing w:after="0" w:line="240" w:lineRule="auto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– 22.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8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литературы по теме сетевого анализа</w:t>
            </w:r>
          </w:p>
        </w:tc>
        <w:tc>
          <w:tcPr>
            <w:tcW w:w="1893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35983">
              <w:rPr>
                <w:rFonts w:ascii="Times New Roman" w:hAnsi="Times New Roman"/>
                <w:sz w:val="24"/>
                <w:szCs w:val="24"/>
              </w:rPr>
              <w:t>23.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– 16.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8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литературы по теме стохастического акторно-ориентированного моделирования</w:t>
            </w:r>
          </w:p>
        </w:tc>
        <w:tc>
          <w:tcPr>
            <w:tcW w:w="1893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8" w:type="dxa"/>
          </w:tcPr>
          <w:p w:rsidR="005D09D9" w:rsidRPr="00135983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Сбор и обработка данных</w:t>
            </w:r>
          </w:p>
        </w:tc>
        <w:tc>
          <w:tcPr>
            <w:tcW w:w="1893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8" w:type="dxa"/>
          </w:tcPr>
          <w:p w:rsidR="005D09D9" w:rsidRPr="00135983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исследования с использованием данных</w:t>
            </w:r>
          </w:p>
        </w:tc>
        <w:tc>
          <w:tcPr>
            <w:tcW w:w="1893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Pr="00135983"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8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772E4">
              <w:rPr>
                <w:rFonts w:ascii="Times New Roman" w:hAnsi="Times New Roman"/>
                <w:sz w:val="24"/>
                <w:szCs w:val="24"/>
                <w:lang w:eastAsia="ru-RU"/>
              </w:rPr>
              <w:t>Анализ и интерпретация результатов</w:t>
            </w:r>
          </w:p>
        </w:tc>
        <w:tc>
          <w:tcPr>
            <w:tcW w:w="1893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срок</w:t>
            </w:r>
          </w:p>
        </w:tc>
        <w:tc>
          <w:tcPr>
            <w:tcW w:w="1276" w:type="dxa"/>
          </w:tcPr>
          <w:p w:rsidR="005D09D9" w:rsidRPr="00C03F70" w:rsidRDefault="005D09D9" w:rsidP="0057329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09D9" w:rsidRPr="00C03F70" w:rsidTr="004D42A3">
        <w:trPr>
          <w:trHeight w:val="560"/>
        </w:trPr>
        <w:tc>
          <w:tcPr>
            <w:tcW w:w="1242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18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09D9" w:rsidRPr="00C03F70" w:rsidRDefault="005D09D9" w:rsidP="00F067F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09D9" w:rsidRPr="00733582" w:rsidRDefault="005D09D9" w:rsidP="00733582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733582">
      <w:pPr>
        <w:tabs>
          <w:tab w:val="left" w:pos="3686"/>
          <w:tab w:val="left" w:leader="underscore" w:pos="5670"/>
          <w:tab w:val="left" w:pos="79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>Руководитель практики от ТГУ: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  <w:r w:rsidRPr="006772E4">
        <w:rPr>
          <w:rFonts w:ascii="Times New Roman" w:hAnsi="Times New Roman"/>
          <w:sz w:val="24"/>
          <w:szCs w:val="24"/>
        </w:rPr>
        <w:t>Моисеев А.Н.</w:t>
      </w:r>
    </w:p>
    <w:p w:rsidR="005D09D9" w:rsidRPr="00733582" w:rsidRDefault="005D09D9" w:rsidP="00733582">
      <w:pPr>
        <w:tabs>
          <w:tab w:val="left" w:pos="6521"/>
        </w:tabs>
        <w:spacing w:after="0" w:line="240" w:lineRule="auto"/>
        <w:ind w:firstLine="4253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p w:rsidR="005D09D9" w:rsidRPr="00733582" w:rsidRDefault="005D09D9" w:rsidP="0073358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09D9" w:rsidRPr="00733582" w:rsidRDefault="005D09D9" w:rsidP="00733582">
      <w:pPr>
        <w:tabs>
          <w:tab w:val="left" w:pos="5954"/>
          <w:tab w:val="left" w:leader="underscore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33582">
        <w:rPr>
          <w:rFonts w:ascii="Times New Roman" w:hAnsi="Times New Roman"/>
          <w:sz w:val="24"/>
          <w:szCs w:val="24"/>
        </w:rPr>
        <w:t xml:space="preserve">Руководитель практики от профильной организации: </w:t>
      </w:r>
      <w:r w:rsidRPr="00733582">
        <w:rPr>
          <w:rFonts w:ascii="Times New Roman" w:hAnsi="Times New Roman"/>
          <w:sz w:val="24"/>
          <w:szCs w:val="24"/>
        </w:rPr>
        <w:tab/>
      </w:r>
      <w:r w:rsidRPr="00733582">
        <w:rPr>
          <w:rFonts w:ascii="Times New Roman" w:hAnsi="Times New Roman"/>
          <w:sz w:val="24"/>
          <w:szCs w:val="24"/>
        </w:rPr>
        <w:tab/>
      </w:r>
    </w:p>
    <w:p w:rsidR="005D09D9" w:rsidRPr="00733582" w:rsidRDefault="005D09D9" w:rsidP="00733582">
      <w:pPr>
        <w:tabs>
          <w:tab w:val="left" w:pos="9356"/>
        </w:tabs>
        <w:spacing w:after="0" w:line="240" w:lineRule="auto"/>
        <w:ind w:firstLine="6521"/>
        <w:rPr>
          <w:rFonts w:ascii="Times New Roman" w:hAnsi="Times New Roman"/>
        </w:rPr>
      </w:pPr>
      <w:r w:rsidRPr="00733582">
        <w:rPr>
          <w:rFonts w:ascii="Times New Roman" w:hAnsi="Times New Roman"/>
        </w:rPr>
        <w:t xml:space="preserve">(подпись) </w:t>
      </w:r>
    </w:p>
    <w:tbl>
      <w:tblPr>
        <w:tblW w:w="9853" w:type="dxa"/>
        <w:tblLayout w:type="fixed"/>
        <w:tblLook w:val="0000"/>
      </w:tblPr>
      <w:tblGrid>
        <w:gridCol w:w="9853"/>
      </w:tblGrid>
      <w:tr w:rsidR="005D09D9" w:rsidRPr="00B56516" w:rsidTr="00344515">
        <w:trPr>
          <w:trHeight w:val="7200"/>
        </w:trPr>
        <w:tc>
          <w:tcPr>
            <w:tcW w:w="9853" w:type="dxa"/>
          </w:tcPr>
          <w:p w:rsidR="005D09D9" w:rsidRPr="00B56516" w:rsidRDefault="005D09D9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t xml:space="preserve">V. ЗАКЛЮЧЕНИЕ СТУДЕНТА ПО ИТОГАМ </w:t>
            </w:r>
            <w:r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ПРАКТИКИ И ЕГО ПРЕДЛОЖЕНИЯ</w:t>
            </w:r>
          </w:p>
          <w:p w:rsidR="005D09D9" w:rsidRDefault="005D09D9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C5453C">
              <w:rPr>
                <w:rFonts w:ascii="Times New Roman" w:hAnsi="Times New Roman"/>
                <w:sz w:val="24"/>
                <w:szCs w:val="24"/>
              </w:rPr>
              <w:t>В процессе прохождения практики были успешно выполнены следующие задачи:</w:t>
            </w:r>
          </w:p>
          <w:p w:rsidR="005D09D9" w:rsidRDefault="005D09D9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A664D5" w:rsidRDefault="005D09D9" w:rsidP="00A664D5">
            <w:pPr>
              <w:pStyle w:val="ListParagraph"/>
              <w:numPr>
                <w:ilvl w:val="0"/>
                <w:numId w:val="29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A664D5">
              <w:rPr>
                <w:rFonts w:ascii="Times New Roman" w:hAnsi="Times New Roman"/>
                <w:sz w:val="24"/>
                <w:szCs w:val="24"/>
              </w:rPr>
              <w:t>Изучение литературы по теме сетевого анализа.</w:t>
            </w:r>
          </w:p>
          <w:p w:rsidR="005D09D9" w:rsidRPr="00A664D5" w:rsidRDefault="005D09D9" w:rsidP="00A664D5">
            <w:pPr>
              <w:pStyle w:val="ListParagraph"/>
              <w:numPr>
                <w:ilvl w:val="0"/>
                <w:numId w:val="29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A664D5">
              <w:rPr>
                <w:rFonts w:ascii="Times New Roman" w:hAnsi="Times New Roman"/>
                <w:sz w:val="24"/>
                <w:szCs w:val="24"/>
              </w:rPr>
              <w:t>Изучение литературы по теме стохастического акторно-ориентированного моделирования.</w:t>
            </w:r>
          </w:p>
          <w:p w:rsidR="005D09D9" w:rsidRPr="00A664D5" w:rsidRDefault="005D09D9" w:rsidP="00A664D5">
            <w:pPr>
              <w:pStyle w:val="ListParagraph"/>
              <w:numPr>
                <w:ilvl w:val="0"/>
                <w:numId w:val="29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A664D5">
              <w:rPr>
                <w:rFonts w:ascii="Times New Roman" w:hAnsi="Times New Roman"/>
                <w:sz w:val="24"/>
                <w:szCs w:val="24"/>
              </w:rPr>
              <w:t>Сбор и обработка данных.</w:t>
            </w:r>
          </w:p>
          <w:p w:rsidR="005D09D9" w:rsidRPr="00A664D5" w:rsidRDefault="005D09D9" w:rsidP="00A664D5">
            <w:pPr>
              <w:pStyle w:val="ListParagraph"/>
              <w:numPr>
                <w:ilvl w:val="0"/>
                <w:numId w:val="29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A664D5">
              <w:rPr>
                <w:rFonts w:ascii="Times New Roman" w:hAnsi="Times New Roman"/>
                <w:sz w:val="24"/>
                <w:szCs w:val="24"/>
              </w:rPr>
              <w:t>Проведение исследования с использованием данных.</w:t>
            </w:r>
          </w:p>
          <w:p w:rsidR="005D09D9" w:rsidRPr="00A664D5" w:rsidRDefault="005D09D9" w:rsidP="00A664D5">
            <w:pPr>
              <w:pStyle w:val="ListParagraph"/>
              <w:numPr>
                <w:ilvl w:val="0"/>
                <w:numId w:val="29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A664D5">
              <w:rPr>
                <w:rFonts w:ascii="Times New Roman" w:hAnsi="Times New Roman"/>
                <w:sz w:val="24"/>
                <w:szCs w:val="24"/>
              </w:rPr>
              <w:t>Анализ и интерпретация результатов.</w:t>
            </w:r>
          </w:p>
          <w:p w:rsidR="005D09D9" w:rsidRPr="00A664D5" w:rsidRDefault="005D09D9" w:rsidP="00A664D5">
            <w:pPr>
              <w:spacing w:after="0" w:line="288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880F1F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D09D9" w:rsidRDefault="005D09D9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D09D9" w:rsidRPr="003C242B" w:rsidRDefault="005D09D9" w:rsidP="003C242B">
            <w:pPr>
              <w:spacing w:after="0" w:line="288" w:lineRule="auto"/>
              <w:ind w:firstLine="709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:rsidR="005D09D9" w:rsidRPr="003C242B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C5453C">
              <w:rPr>
                <w:rFonts w:ascii="Times New Roman" w:hAnsi="Times New Roman"/>
                <w:sz w:val="24"/>
                <w:szCs w:val="24"/>
              </w:rPr>
              <w:t xml:space="preserve">Цель практики </w:t>
            </w:r>
            <w:r w:rsidRPr="00880F1F">
              <w:rPr>
                <w:rFonts w:ascii="Times New Roman" w:hAnsi="Times New Roman"/>
                <w:sz w:val="24"/>
                <w:szCs w:val="24"/>
              </w:rPr>
              <w:t>– выявление факторов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80F1F">
              <w:rPr>
                <w:rFonts w:ascii="Times New Roman" w:hAnsi="Times New Roman"/>
                <w:sz w:val="24"/>
                <w:szCs w:val="24"/>
              </w:rPr>
              <w:t xml:space="preserve"> влияющих на формирование научного сообщества ТГУ </w:t>
            </w:r>
            <w:r w:rsidRPr="00C5453C">
              <w:rPr>
                <w:rFonts w:ascii="Times New Roman" w:hAnsi="Times New Roman"/>
                <w:sz w:val="24"/>
                <w:szCs w:val="24"/>
              </w:rPr>
              <w:t>– достигнута.</w:t>
            </w: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t xml:space="preserve">VI. ХАРАКТЕРИСТИКА РАБОТЫ СТУДЕНТА </w:t>
            </w:r>
            <w:r w:rsidRPr="00B56516">
              <w:rPr>
                <w:rFonts w:ascii="Times New Roman" w:hAnsi="Times New Roman"/>
                <w:b/>
                <w:sz w:val="24"/>
                <w:szCs w:val="24"/>
              </w:rPr>
              <w:br/>
              <w:t>ОТ ПРОФИЛЬНОЙ ОРГАНИЗАЦИИ</w:t>
            </w:r>
          </w:p>
          <w:p w:rsidR="005D09D9" w:rsidRPr="00B56516" w:rsidRDefault="005D09D9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 xml:space="preserve">(дается краткая характеристика с указанием достоинств и недостатков и </w:t>
            </w:r>
            <w:r w:rsidRPr="00B56516">
              <w:rPr>
                <w:rFonts w:ascii="Times New Roman" w:hAnsi="Times New Roman"/>
                <w:b/>
              </w:rPr>
              <w:br/>
              <w:t>оценка с учетом осваиваемых компетенций)</w:t>
            </w: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D09D9" w:rsidRPr="00B56516" w:rsidRDefault="005D09D9" w:rsidP="00A664D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4D42A3">
            <w:pPr>
              <w:tabs>
                <w:tab w:val="left" w:pos="5954"/>
                <w:tab w:val="left" w:leader="underscore" w:pos="793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профильной организации: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5D09D9" w:rsidRPr="00B56516" w:rsidRDefault="005D09D9" w:rsidP="00344515">
            <w:pPr>
              <w:tabs>
                <w:tab w:val="left" w:pos="9356"/>
              </w:tabs>
              <w:spacing w:after="0" w:line="240" w:lineRule="auto"/>
              <w:ind w:firstLine="6521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:rsidR="005D09D9" w:rsidRPr="00B56516" w:rsidRDefault="005D09D9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 _______________  20 __ г.</w:t>
            </w:r>
          </w:p>
          <w:p w:rsidR="005D09D9" w:rsidRPr="00B56516" w:rsidRDefault="005D09D9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тел.: </w:t>
            </w:r>
          </w:p>
          <w:p w:rsidR="005D09D9" w:rsidRPr="00B56516" w:rsidRDefault="005D09D9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e-mail: </w:t>
            </w:r>
          </w:p>
        </w:tc>
      </w:tr>
      <w:tr w:rsidR="005D09D9" w:rsidRPr="00B56516" w:rsidTr="00344515">
        <w:trPr>
          <w:trHeight w:val="7220"/>
        </w:trPr>
        <w:tc>
          <w:tcPr>
            <w:tcW w:w="9853" w:type="dxa"/>
          </w:tcPr>
          <w:p w:rsidR="005D09D9" w:rsidRPr="00B56516" w:rsidRDefault="005D09D9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6516">
              <w:rPr>
                <w:rFonts w:ascii="Times New Roman" w:hAnsi="Times New Roman"/>
                <w:b/>
                <w:sz w:val="24"/>
                <w:szCs w:val="24"/>
              </w:rPr>
              <w:t xml:space="preserve">VIII. ЗАКЛЮЧЕНИЕ РУКОВОДИТЕЛЯ ПРАКТИКИ ОТ НИ ТГУ  </w:t>
            </w:r>
          </w:p>
          <w:p w:rsidR="005D09D9" w:rsidRPr="00B56516" w:rsidRDefault="005D09D9" w:rsidP="00344515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56516">
              <w:rPr>
                <w:rFonts w:ascii="Times New Roman" w:hAnsi="Times New Roman"/>
                <w:b/>
              </w:rPr>
              <w:t>(дается оценка с учетом осваиваемых компетенций)</w:t>
            </w: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Оценка: </w:t>
            </w: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5D09D9" w:rsidRPr="00B56516" w:rsidRDefault="005D09D9" w:rsidP="00344515">
            <w:pPr>
              <w:tabs>
                <w:tab w:val="left" w:pos="3544"/>
                <w:tab w:val="left" w:leader="underscore" w:pos="53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ТГУ: </w:t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B56516">
              <w:rPr>
                <w:rFonts w:ascii="Times New Roman" w:hAnsi="Times New Roman"/>
                <w:sz w:val="24"/>
                <w:szCs w:val="24"/>
              </w:rPr>
              <w:tab/>
            </w:r>
            <w:r w:rsidRPr="00880F1F">
              <w:rPr>
                <w:rFonts w:ascii="Times New Roman" w:hAnsi="Times New Roman"/>
                <w:sz w:val="24"/>
                <w:szCs w:val="24"/>
              </w:rPr>
              <w:t>Моисеев А.Н.</w:t>
            </w:r>
          </w:p>
          <w:p w:rsidR="005D09D9" w:rsidRPr="00B56516" w:rsidRDefault="005D09D9" w:rsidP="00344515">
            <w:pPr>
              <w:tabs>
                <w:tab w:val="left" w:pos="3544"/>
                <w:tab w:val="left" w:pos="5103"/>
                <w:tab w:val="left" w:pos="9356"/>
              </w:tabs>
              <w:spacing w:after="0" w:line="240" w:lineRule="auto"/>
              <w:ind w:firstLine="3969"/>
              <w:rPr>
                <w:rFonts w:ascii="Times New Roman" w:hAnsi="Times New Roman"/>
              </w:rPr>
            </w:pPr>
            <w:r w:rsidRPr="00B56516">
              <w:rPr>
                <w:rFonts w:ascii="Times New Roman" w:hAnsi="Times New Roman"/>
              </w:rPr>
              <w:t xml:space="preserve">(подпись) </w:t>
            </w:r>
          </w:p>
          <w:p w:rsidR="005D09D9" w:rsidRPr="00B56516" w:rsidRDefault="005D09D9" w:rsidP="0034451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6516">
              <w:rPr>
                <w:rFonts w:ascii="Times New Roman" w:hAnsi="Times New Roman"/>
                <w:sz w:val="24"/>
                <w:szCs w:val="24"/>
              </w:rPr>
              <w:t>« ___ » _______________  20 __ г.</w:t>
            </w:r>
          </w:p>
        </w:tc>
      </w:tr>
    </w:tbl>
    <w:p w:rsidR="005D09D9" w:rsidRPr="00733582" w:rsidRDefault="005D09D9" w:rsidP="00D61A93">
      <w:pPr>
        <w:jc w:val="center"/>
      </w:pPr>
    </w:p>
    <w:sectPr w:rsidR="005D09D9" w:rsidRPr="00733582" w:rsidSect="00C005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3" w:bottom="1134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9D9" w:rsidRDefault="005D09D9" w:rsidP="00733582">
      <w:pPr>
        <w:spacing w:after="0" w:line="240" w:lineRule="auto"/>
      </w:pPr>
      <w:r>
        <w:separator/>
      </w:r>
    </w:p>
  </w:endnote>
  <w:endnote w:type="continuationSeparator" w:id="0">
    <w:p w:rsidR="005D09D9" w:rsidRDefault="005D09D9" w:rsidP="0073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D9" w:rsidRDefault="005D09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D9" w:rsidRDefault="005D09D9">
    <w:pPr>
      <w:pStyle w:val="Footer"/>
      <w:jc w:val="center"/>
    </w:pPr>
    <w:fldSimple w:instr="PAGE   \* MERGEFORMAT">
      <w:r>
        <w:rPr>
          <w:noProof/>
        </w:rPr>
        <w:t>2</w:t>
      </w:r>
    </w:fldSimple>
  </w:p>
  <w:p w:rsidR="005D09D9" w:rsidRDefault="005D09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D9" w:rsidRDefault="005D09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9D9" w:rsidRDefault="005D09D9" w:rsidP="00733582">
      <w:pPr>
        <w:spacing w:after="0" w:line="240" w:lineRule="auto"/>
      </w:pPr>
      <w:r>
        <w:separator/>
      </w:r>
    </w:p>
  </w:footnote>
  <w:footnote w:type="continuationSeparator" w:id="0">
    <w:p w:rsidR="005D09D9" w:rsidRDefault="005D09D9" w:rsidP="00733582">
      <w:pPr>
        <w:spacing w:after="0" w:line="240" w:lineRule="auto"/>
      </w:pPr>
      <w:r>
        <w:continuationSeparator/>
      </w:r>
    </w:p>
  </w:footnote>
  <w:footnote w:id="1">
    <w:p w:rsidR="005D09D9" w:rsidRPr="00000D4A" w:rsidRDefault="005D09D9" w:rsidP="00000D4A">
      <w:pPr>
        <w:spacing w:after="0"/>
        <w:ind w:firstLine="709"/>
        <w:jc w:val="both"/>
        <w:rPr>
          <w:rFonts w:ascii="Times New Roman" w:hAnsi="Times New Roman"/>
          <w:color w:val="000000"/>
          <w:sz w:val="20"/>
        </w:rPr>
      </w:pPr>
      <w:r w:rsidRPr="00000D4A">
        <w:rPr>
          <w:rFonts w:ascii="Times New Roman" w:hAnsi="Times New Roman"/>
          <w:color w:val="000000"/>
          <w:sz w:val="20"/>
        </w:rPr>
        <w:footnoteRef/>
      </w:r>
      <w:r w:rsidRPr="00000D4A">
        <w:rPr>
          <w:rFonts w:ascii="Times New Roman" w:hAnsi="Times New Roman"/>
          <w:color w:val="000000"/>
          <w:sz w:val="20"/>
        </w:rPr>
        <w:t xml:space="preserve"> Уполномоченный представитель профильной организации – сотрудник профильной организации, имеющий право подтверждать факт назначения руководителя практики от профильной организации.</w:t>
      </w:r>
    </w:p>
    <w:p w:rsidR="005D09D9" w:rsidRDefault="005D09D9" w:rsidP="00000D4A">
      <w:pPr>
        <w:spacing w:after="0"/>
        <w:ind w:firstLine="709"/>
        <w:jc w:val="both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D9" w:rsidRDefault="005D09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D9" w:rsidRDefault="005D09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D9" w:rsidRDefault="005D09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044"/>
    <w:multiLevelType w:val="multilevel"/>
    <w:tmpl w:val="BC605B9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">
    <w:nsid w:val="0F3F1F09"/>
    <w:multiLevelType w:val="multilevel"/>
    <w:tmpl w:val="52D08426"/>
    <w:lvl w:ilvl="0">
      <w:start w:val="1"/>
      <w:numFmt w:val="decimal"/>
      <w:lvlText w:val="6.3.%1."/>
      <w:lvlJc w:val="left"/>
      <w:pPr>
        <w:ind w:left="720" w:hanging="360"/>
      </w:pPr>
      <w:rPr>
        <w:rFonts w:cs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3C0078"/>
    <w:multiLevelType w:val="multilevel"/>
    <w:tmpl w:val="485200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>
    <w:nsid w:val="150926F3"/>
    <w:multiLevelType w:val="multilevel"/>
    <w:tmpl w:val="C09A5238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93C5176"/>
    <w:multiLevelType w:val="multilevel"/>
    <w:tmpl w:val="E82EB626"/>
    <w:lvl w:ilvl="0">
      <w:start w:val="1"/>
      <w:numFmt w:val="decimal"/>
      <w:lvlText w:val="6.%1."/>
      <w:lvlJc w:val="left"/>
      <w:pPr>
        <w:ind w:left="107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F2331D2"/>
    <w:multiLevelType w:val="hybridMultilevel"/>
    <w:tmpl w:val="EB9A1506"/>
    <w:lvl w:ilvl="0" w:tplc="E9A612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2A7B41"/>
    <w:multiLevelType w:val="multilevel"/>
    <w:tmpl w:val="1AB85406"/>
    <w:lvl w:ilvl="0">
      <w:start w:val="1"/>
      <w:numFmt w:val="decimal"/>
      <w:lvlText w:val="6.2.%1."/>
      <w:lvlJc w:val="left"/>
      <w:pPr>
        <w:ind w:left="720" w:hanging="360"/>
      </w:pPr>
      <w:rPr>
        <w:rFonts w:cs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8D22CA"/>
    <w:multiLevelType w:val="hybridMultilevel"/>
    <w:tmpl w:val="EA3A6218"/>
    <w:lvl w:ilvl="0" w:tplc="FAC02CE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58809D8"/>
    <w:multiLevelType w:val="multilevel"/>
    <w:tmpl w:val="03844E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decimal"/>
      <w:lvlText w:val=""/>
      <w:lvlJc w:val="left"/>
      <w:rPr>
        <w:rFonts w:cs="Times New Roman" w:hint="default"/>
      </w:rPr>
    </w:lvl>
    <w:lvl w:ilvl="4">
      <w:start w:val="1"/>
      <w:numFmt w:val="decimal"/>
      <w:lvlText w:val=""/>
      <w:lvlJc w:val="left"/>
      <w:rPr>
        <w:rFonts w:cs="Times New Roman" w:hint="default"/>
      </w:rPr>
    </w:lvl>
    <w:lvl w:ilvl="5">
      <w:start w:val="1"/>
      <w:numFmt w:val="decimal"/>
      <w:lvlText w:val=""/>
      <w:lvlJc w:val="left"/>
      <w:rPr>
        <w:rFonts w:cs="Times New Roman" w:hint="default"/>
      </w:rPr>
    </w:lvl>
    <w:lvl w:ilvl="6">
      <w:start w:val="1"/>
      <w:numFmt w:val="decimal"/>
      <w:lvlText w:val=""/>
      <w:lvlJc w:val="left"/>
      <w:rPr>
        <w:rFonts w:cs="Times New Roman" w:hint="default"/>
      </w:rPr>
    </w:lvl>
    <w:lvl w:ilvl="7">
      <w:start w:val="1"/>
      <w:numFmt w:val="decimal"/>
      <w:lvlText w:val=""/>
      <w:lvlJc w:val="left"/>
      <w:rPr>
        <w:rFonts w:cs="Times New Roman" w:hint="default"/>
      </w:rPr>
    </w:lvl>
    <w:lvl w:ilvl="8">
      <w:start w:val="1"/>
      <w:numFmt w:val="decimal"/>
      <w:lvlText w:val=""/>
      <w:lvlJc w:val="left"/>
      <w:rPr>
        <w:rFonts w:cs="Times New Roman" w:hint="default"/>
      </w:rPr>
    </w:lvl>
  </w:abstractNum>
  <w:abstractNum w:abstractNumId="9">
    <w:nsid w:val="26F007C7"/>
    <w:multiLevelType w:val="multilevel"/>
    <w:tmpl w:val="CDDC1056"/>
    <w:lvl w:ilvl="0">
      <w:start w:val="1"/>
      <w:numFmt w:val="decimal"/>
      <w:lvlText w:val="3.2.%1."/>
      <w:lvlJc w:val="left"/>
      <w:pPr>
        <w:ind w:left="720" w:hanging="360"/>
      </w:pPr>
      <w:rPr>
        <w:rFonts w:cs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D1F38C8"/>
    <w:multiLevelType w:val="multilevel"/>
    <w:tmpl w:val="FEFA6E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">
    <w:nsid w:val="2E762672"/>
    <w:multiLevelType w:val="multilevel"/>
    <w:tmpl w:val="58E4BC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">
    <w:nsid w:val="30C060CE"/>
    <w:multiLevelType w:val="multilevel"/>
    <w:tmpl w:val="3268119A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30653D"/>
    <w:multiLevelType w:val="multilevel"/>
    <w:tmpl w:val="5EF2BF30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Times New Roman" w:hAnsi="Noto Sans Symbols"/>
      </w:rPr>
    </w:lvl>
  </w:abstractNum>
  <w:abstractNum w:abstractNumId="14">
    <w:nsid w:val="37BC78C6"/>
    <w:multiLevelType w:val="multilevel"/>
    <w:tmpl w:val="0BE23EB6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5313E57"/>
    <w:multiLevelType w:val="hybridMultilevel"/>
    <w:tmpl w:val="DB6C582A"/>
    <w:lvl w:ilvl="0" w:tplc="C1A8EAE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4BCD4C8B"/>
    <w:multiLevelType w:val="multilevel"/>
    <w:tmpl w:val="97F884C4"/>
    <w:lvl w:ilvl="0">
      <w:start w:val="1"/>
      <w:numFmt w:val="decimal"/>
      <w:lvlText w:val="3.%1."/>
      <w:lvlJc w:val="left"/>
      <w:pPr>
        <w:ind w:left="720" w:hanging="360"/>
      </w:pPr>
      <w:rPr>
        <w:rFonts w:cs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07147BD"/>
    <w:multiLevelType w:val="multilevel"/>
    <w:tmpl w:val="D6EA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C0160F4"/>
    <w:multiLevelType w:val="multilevel"/>
    <w:tmpl w:val="F6305B78"/>
    <w:lvl w:ilvl="0">
      <w:start w:val="1"/>
      <w:numFmt w:val="decimal"/>
      <w:lvlText w:val="7.1.%1."/>
      <w:lvlJc w:val="left"/>
      <w:pPr>
        <w:ind w:left="720" w:hanging="360"/>
      </w:pPr>
      <w:rPr>
        <w:rFonts w:cs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EFF3676"/>
    <w:multiLevelType w:val="multilevel"/>
    <w:tmpl w:val="0326227C"/>
    <w:lvl w:ilvl="0">
      <w:start w:val="3"/>
      <w:numFmt w:val="decimal"/>
      <w:lvlText w:val="%1."/>
      <w:lvlJc w:val="left"/>
      <w:pPr>
        <w:ind w:left="540" w:hanging="540"/>
      </w:pPr>
      <w:rPr>
        <w:rFonts w:cs="Times New Roman"/>
      </w:rPr>
    </w:lvl>
    <w:lvl w:ilvl="1">
      <w:start w:val="4"/>
      <w:numFmt w:val="decimal"/>
      <w:lvlText w:val="%1.%2."/>
      <w:lvlJc w:val="left"/>
      <w:pPr>
        <w:ind w:left="1042" w:hanging="540"/>
      </w:pPr>
      <w:rPr>
        <w:rFonts w:cs="Times New Roman"/>
      </w:rPr>
    </w:lvl>
    <w:lvl w:ilvl="2">
      <w:start w:val="1"/>
      <w:numFmt w:val="decimal"/>
      <w:lvlText w:val="2.5.%3."/>
      <w:lvlJc w:val="left"/>
      <w:pPr>
        <w:ind w:left="1724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cs="Times New Roman"/>
      </w:rPr>
    </w:lvl>
  </w:abstractNum>
  <w:abstractNum w:abstractNumId="20">
    <w:nsid w:val="60334162"/>
    <w:multiLevelType w:val="multilevel"/>
    <w:tmpl w:val="237472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">
    <w:nsid w:val="689C680F"/>
    <w:multiLevelType w:val="multilevel"/>
    <w:tmpl w:val="90FEDE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">
    <w:nsid w:val="6B4F7333"/>
    <w:multiLevelType w:val="multilevel"/>
    <w:tmpl w:val="652CD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>
    <w:nsid w:val="6B87707F"/>
    <w:multiLevelType w:val="multilevel"/>
    <w:tmpl w:val="FD460F6C"/>
    <w:lvl w:ilvl="0">
      <w:start w:val="1"/>
      <w:numFmt w:val="decimal"/>
      <w:lvlText w:val="3.1.%1."/>
      <w:lvlJc w:val="left"/>
      <w:pPr>
        <w:ind w:left="720" w:hanging="360"/>
      </w:pPr>
      <w:rPr>
        <w:rFonts w:cs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C792452"/>
    <w:multiLevelType w:val="multilevel"/>
    <w:tmpl w:val="4C88921E"/>
    <w:lvl w:ilvl="0">
      <w:start w:val="1"/>
      <w:numFmt w:val="decimal"/>
      <w:lvlText w:val="7.%1."/>
      <w:lvlJc w:val="left"/>
      <w:pPr>
        <w:ind w:left="107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2404724"/>
    <w:multiLevelType w:val="multilevel"/>
    <w:tmpl w:val="08D2C9D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478648C"/>
    <w:multiLevelType w:val="multilevel"/>
    <w:tmpl w:val="2DCC3B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7">
    <w:nsid w:val="770C4F3F"/>
    <w:multiLevelType w:val="multilevel"/>
    <w:tmpl w:val="D68C3D20"/>
    <w:lvl w:ilvl="0">
      <w:start w:val="1"/>
      <w:numFmt w:val="bullet"/>
      <w:lvlText w:val="−"/>
      <w:lvlJc w:val="left"/>
      <w:rPr>
        <w:rFonts w:ascii="Noto Sans Symbols" w:eastAsia="Times New Roman" w:hAnsi="Noto Sans Symbols"/>
        <w:b w:val="0"/>
        <w:i w:val="0"/>
        <w:smallCaps w:val="0"/>
        <w:strike w:val="0"/>
        <w:color w:val="000000"/>
        <w:sz w:val="23"/>
        <w:u w:val="none"/>
        <w:vertAlign w:val="baseline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21"/>
  </w:num>
  <w:num w:numId="2">
    <w:abstractNumId w:val="2"/>
  </w:num>
  <w:num w:numId="3">
    <w:abstractNumId w:val="22"/>
  </w:num>
  <w:num w:numId="4">
    <w:abstractNumId w:val="14"/>
  </w:num>
  <w:num w:numId="5">
    <w:abstractNumId w:val="11"/>
  </w:num>
  <w:num w:numId="6">
    <w:abstractNumId w:val="19"/>
  </w:num>
  <w:num w:numId="7">
    <w:abstractNumId w:val="13"/>
  </w:num>
  <w:num w:numId="8">
    <w:abstractNumId w:val="4"/>
  </w:num>
  <w:num w:numId="9">
    <w:abstractNumId w:val="8"/>
  </w:num>
  <w:num w:numId="10">
    <w:abstractNumId w:val="23"/>
  </w:num>
  <w:num w:numId="11">
    <w:abstractNumId w:val="9"/>
  </w:num>
  <w:num w:numId="12">
    <w:abstractNumId w:val="26"/>
  </w:num>
  <w:num w:numId="13">
    <w:abstractNumId w:val="3"/>
  </w:num>
  <w:num w:numId="14">
    <w:abstractNumId w:val="24"/>
  </w:num>
  <w:num w:numId="15">
    <w:abstractNumId w:val="0"/>
  </w:num>
  <w:num w:numId="16">
    <w:abstractNumId w:val="12"/>
  </w:num>
  <w:num w:numId="17">
    <w:abstractNumId w:val="20"/>
  </w:num>
  <w:num w:numId="18">
    <w:abstractNumId w:val="16"/>
  </w:num>
  <w:num w:numId="19">
    <w:abstractNumId w:val="10"/>
  </w:num>
  <w:num w:numId="20">
    <w:abstractNumId w:val="27"/>
  </w:num>
  <w:num w:numId="21">
    <w:abstractNumId w:val="6"/>
  </w:num>
  <w:num w:numId="22">
    <w:abstractNumId w:val="1"/>
  </w:num>
  <w:num w:numId="23">
    <w:abstractNumId w:val="18"/>
  </w:num>
  <w:num w:numId="24">
    <w:abstractNumId w:val="25"/>
  </w:num>
  <w:num w:numId="25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5"/>
  </w:num>
  <w:num w:numId="28">
    <w:abstractNumId w:val="17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48D8"/>
    <w:rsid w:val="00000D4A"/>
    <w:rsid w:val="00070C54"/>
    <w:rsid w:val="000B5AB5"/>
    <w:rsid w:val="00135983"/>
    <w:rsid w:val="00193E9A"/>
    <w:rsid w:val="001F48D8"/>
    <w:rsid w:val="0029294F"/>
    <w:rsid w:val="002A008E"/>
    <w:rsid w:val="002B494A"/>
    <w:rsid w:val="002C63D2"/>
    <w:rsid w:val="002D494D"/>
    <w:rsid w:val="002F33C0"/>
    <w:rsid w:val="00344515"/>
    <w:rsid w:val="00345FDA"/>
    <w:rsid w:val="003B1C04"/>
    <w:rsid w:val="003B3EB2"/>
    <w:rsid w:val="003C242B"/>
    <w:rsid w:val="0048609C"/>
    <w:rsid w:val="004B1FED"/>
    <w:rsid w:val="004D2295"/>
    <w:rsid w:val="004D42A3"/>
    <w:rsid w:val="004D7825"/>
    <w:rsid w:val="004E0F00"/>
    <w:rsid w:val="004F3F65"/>
    <w:rsid w:val="005045E8"/>
    <w:rsid w:val="00525827"/>
    <w:rsid w:val="00573290"/>
    <w:rsid w:val="00590ADD"/>
    <w:rsid w:val="00593E48"/>
    <w:rsid w:val="005B28D7"/>
    <w:rsid w:val="005C0CDC"/>
    <w:rsid w:val="005D09D9"/>
    <w:rsid w:val="0062662C"/>
    <w:rsid w:val="006279A5"/>
    <w:rsid w:val="00641E06"/>
    <w:rsid w:val="00654C69"/>
    <w:rsid w:val="0067160F"/>
    <w:rsid w:val="006772E4"/>
    <w:rsid w:val="0068375A"/>
    <w:rsid w:val="00697A9E"/>
    <w:rsid w:val="006B5DCC"/>
    <w:rsid w:val="006F7406"/>
    <w:rsid w:val="00720559"/>
    <w:rsid w:val="00733582"/>
    <w:rsid w:val="007511E4"/>
    <w:rsid w:val="0077519D"/>
    <w:rsid w:val="0078402B"/>
    <w:rsid w:val="007A21F9"/>
    <w:rsid w:val="00833BFC"/>
    <w:rsid w:val="00855C78"/>
    <w:rsid w:val="00880F1F"/>
    <w:rsid w:val="00885676"/>
    <w:rsid w:val="008B044D"/>
    <w:rsid w:val="0091538D"/>
    <w:rsid w:val="009731CE"/>
    <w:rsid w:val="00974E89"/>
    <w:rsid w:val="009B0CB9"/>
    <w:rsid w:val="009B7B1D"/>
    <w:rsid w:val="009D3C78"/>
    <w:rsid w:val="00A13050"/>
    <w:rsid w:val="00A27F84"/>
    <w:rsid w:val="00A664D5"/>
    <w:rsid w:val="00AA6EE3"/>
    <w:rsid w:val="00AB4789"/>
    <w:rsid w:val="00AC481F"/>
    <w:rsid w:val="00AD461C"/>
    <w:rsid w:val="00AF78B8"/>
    <w:rsid w:val="00B00FEF"/>
    <w:rsid w:val="00B26333"/>
    <w:rsid w:val="00B4229B"/>
    <w:rsid w:val="00B45C93"/>
    <w:rsid w:val="00B56516"/>
    <w:rsid w:val="00B671EF"/>
    <w:rsid w:val="00B90FFB"/>
    <w:rsid w:val="00BA5238"/>
    <w:rsid w:val="00BC0F7E"/>
    <w:rsid w:val="00C005D3"/>
    <w:rsid w:val="00C03F70"/>
    <w:rsid w:val="00C22442"/>
    <w:rsid w:val="00C26F1D"/>
    <w:rsid w:val="00C5453C"/>
    <w:rsid w:val="00C60C81"/>
    <w:rsid w:val="00CD3B81"/>
    <w:rsid w:val="00CD4638"/>
    <w:rsid w:val="00D170C4"/>
    <w:rsid w:val="00D224DA"/>
    <w:rsid w:val="00D237B5"/>
    <w:rsid w:val="00D23919"/>
    <w:rsid w:val="00D51417"/>
    <w:rsid w:val="00D61A93"/>
    <w:rsid w:val="00D64779"/>
    <w:rsid w:val="00D77A0D"/>
    <w:rsid w:val="00D81764"/>
    <w:rsid w:val="00DA010D"/>
    <w:rsid w:val="00DB00F4"/>
    <w:rsid w:val="00DE6919"/>
    <w:rsid w:val="00DF7603"/>
    <w:rsid w:val="00E16AF2"/>
    <w:rsid w:val="00EA1E83"/>
    <w:rsid w:val="00EC4032"/>
    <w:rsid w:val="00EE522C"/>
    <w:rsid w:val="00F03C99"/>
    <w:rsid w:val="00F057AF"/>
    <w:rsid w:val="00F067FE"/>
    <w:rsid w:val="00F9080C"/>
    <w:rsid w:val="00FE338F"/>
    <w:rsid w:val="00FF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64D5"/>
    <w:pPr>
      <w:spacing w:after="200" w:line="276" w:lineRule="auto"/>
    </w:pPr>
    <w:rPr>
      <w:rFonts w:ascii="Cambria" w:hAnsi="Cambria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3582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bCs/>
      <w:sz w:val="26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294F"/>
    <w:pPr>
      <w:keepNext/>
      <w:keepLines/>
      <w:spacing w:before="120" w:after="120"/>
      <w:jc w:val="center"/>
      <w:outlineLvl w:val="6"/>
    </w:pPr>
    <w:rPr>
      <w:rFonts w:ascii="Times New Roman" w:hAnsi="Times New Roman"/>
      <w:b/>
      <w:iCs/>
      <w:sz w:val="26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9294F"/>
    <w:pPr>
      <w:keepNext/>
      <w:keepLines/>
      <w:spacing w:before="200" w:after="0"/>
      <w:outlineLvl w:val="7"/>
    </w:pPr>
    <w:rPr>
      <w:rFonts w:ascii="Calibri" w:hAnsi="Calibri"/>
      <w:color w:val="404040"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33582"/>
    <w:rPr>
      <w:rFonts w:eastAsia="Times New Roman"/>
      <w:b/>
      <w:sz w:val="2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9294F"/>
    <w:rPr>
      <w:rFonts w:eastAsia="Times New Roman"/>
      <w:b/>
      <w:sz w:val="26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9294F"/>
    <w:rPr>
      <w:rFonts w:ascii="Calibri" w:hAnsi="Calibri"/>
      <w:color w:val="404040"/>
    </w:rPr>
  </w:style>
  <w:style w:type="paragraph" w:styleId="TOCHeading">
    <w:name w:val="TOC Heading"/>
    <w:basedOn w:val="Heading1"/>
    <w:next w:val="Normal"/>
    <w:uiPriority w:val="99"/>
    <w:qFormat/>
    <w:rsid w:val="0029294F"/>
    <w:pPr>
      <w:outlineLvl w:val="9"/>
    </w:pPr>
  </w:style>
  <w:style w:type="table" w:styleId="TableGrid">
    <w:name w:val="Table Grid"/>
    <w:basedOn w:val="TableNormal"/>
    <w:uiPriority w:val="99"/>
    <w:rsid w:val="00733582"/>
    <w:pPr>
      <w:ind w:firstLine="709"/>
      <w:jc w:val="both"/>
    </w:pPr>
    <w:rPr>
      <w:rFonts w:ascii="Cambria" w:hAnsi="Cambria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3358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rsid w:val="00733582"/>
    <w:pPr>
      <w:spacing w:after="100"/>
    </w:pPr>
  </w:style>
  <w:style w:type="character" w:styleId="Hyperlink">
    <w:name w:val="Hyperlink"/>
    <w:basedOn w:val="DefaultParagraphFont"/>
    <w:uiPriority w:val="99"/>
    <w:rsid w:val="0073358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33582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3582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733582"/>
    <w:pPr>
      <w:tabs>
        <w:tab w:val="center" w:pos="4677"/>
        <w:tab w:val="right" w:pos="9355"/>
      </w:tabs>
      <w:spacing w:after="0" w:line="240" w:lineRule="auto"/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33582"/>
    <w:rPr>
      <w:rFonts w:ascii="Cambria" w:hAnsi="Cambria"/>
      <w:sz w:val="22"/>
    </w:rPr>
  </w:style>
  <w:style w:type="paragraph" w:styleId="Footer">
    <w:name w:val="footer"/>
    <w:basedOn w:val="Normal"/>
    <w:link w:val="FooterChar"/>
    <w:uiPriority w:val="99"/>
    <w:rsid w:val="00733582"/>
    <w:pPr>
      <w:tabs>
        <w:tab w:val="center" w:pos="4677"/>
        <w:tab w:val="right" w:pos="9355"/>
      </w:tabs>
      <w:spacing w:after="0" w:line="240" w:lineRule="auto"/>
    </w:pPr>
    <w:rPr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33582"/>
    <w:rPr>
      <w:rFonts w:ascii="Cambria" w:hAnsi="Cambria"/>
      <w:sz w:val="22"/>
    </w:rPr>
  </w:style>
  <w:style w:type="paragraph" w:styleId="FootnoteText">
    <w:name w:val="footnote text"/>
    <w:basedOn w:val="Normal"/>
    <w:link w:val="FootnoteTextChar"/>
    <w:uiPriority w:val="99"/>
    <w:semiHidden/>
    <w:rsid w:val="00BA5238"/>
    <w:pPr>
      <w:spacing w:after="0" w:line="240" w:lineRule="auto"/>
    </w:pPr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A5238"/>
    <w:rPr>
      <w:rFonts w:ascii="Cambria" w:hAnsi="Cambria"/>
    </w:rPr>
  </w:style>
  <w:style w:type="character" w:styleId="FootnoteReference">
    <w:name w:val="footnote reference"/>
    <w:basedOn w:val="DefaultParagraphFont"/>
    <w:uiPriority w:val="99"/>
    <w:semiHidden/>
    <w:rsid w:val="00BA5238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6</Pages>
  <Words>678</Words>
  <Characters>3867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уацуа</cp:lastModifiedBy>
  <cp:revision>28</cp:revision>
  <cp:lastPrinted>2019-03-21T05:09:00Z</cp:lastPrinted>
  <dcterms:created xsi:type="dcterms:W3CDTF">2024-02-23T14:02:00Z</dcterms:created>
  <dcterms:modified xsi:type="dcterms:W3CDTF">2024-03-02T11:51:00Z</dcterms:modified>
</cp:coreProperties>
</file>